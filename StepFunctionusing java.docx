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"id": "1111",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"firstName": "Amandeep",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"lastName": "Singh",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"contribution": "300",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"StartAt": "RequestController",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"States":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"RequestController" 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"Type" : "Task",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"Next" : "Validation",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"Resource" : "arn:aws:lambda:eu-west-1:655285971889:function:A619485_RequestValidationLambda",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"ResultPath" : null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},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"Validation":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"Type": "Parallel",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"Next": "AggregationValidationResult",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"Branches" : [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"StartAt": "LengthValidation",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"States":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"LengthValidation" 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"Type": "Task",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"Resource":"arn:aws:lambda:eu-west-1:655285971889:function:A619485_LengthValidationLambda",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"ResultPath" : "$.error",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"End": true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},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"StartAt": "FormatValidation",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"States":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"FormatValidation" 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"Type": "Task",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"Resource":"arn:aws:lambda:eu-west-1:655285971889:function:A619485_FormatValidationLambda",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"ResultPath" : "$.error",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   "End": true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 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]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},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"AggregationValidationResult":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 xml:space="preserve">      "Type": "Task",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"Resource": "arn:aws:lambda:eu-west-1:655285971889:function:AggregateLambda",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"Next": "ProcessRequestChoice"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},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"ProcessRequestChoice" 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"Type" : "Choice",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"Choices" : [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"Variable":"$",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"BooleanEquals" : true,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"Next" : "ProcessValidRequest"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},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"Variable":"$",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"BooleanEquals" : false,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  "Next" : "ProcessInValidRequest"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]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},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"ProcessValidRequest" 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"Type" : "Task",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"Resource" : "arn:aws:lambda:eu-west-1:655285971889:function:A619485_ProcessValidRequest", 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"End" : true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},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"ProcessInValidRequest" :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"Type" : "Task",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"Resource" : "arn:aws:lambda:eu-west-1:655285971889:function:A619485_ProcessInvalidRequest", 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"End" : true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  "employer": "Google"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  <w:b/>
          <w:bCs/>
          <w:highlight w:val="yellow"/>
        </w:rPr>
        <w:t>Request_Controller: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ContributionModel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employer;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return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setId(String 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this.id =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getFirstName()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setFirstName(String firstName)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this.firstName =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getLastName()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setLastName(String lastName)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this.lastName =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getContribution()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setContribution(String contribution)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this.contribution =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getEmployer()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setEmployer(String employer)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this.employer =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lambdaPkg;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com.amazonaws.services.lambda.runtime.Context;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com.amazonaws.services.lambda.runtime.RequestHandler;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models.ContributionModel;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RequestValidation implements RequestHandler&lt;ContributionModel, Boolean&gt;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public Boolean handleRequest(ContributionModel contributionModel, Context context)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boolean isValid = true;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System.out.println("Does return boolean which does not impact anything");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System.out.println("output = " + isValid);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  <w:b/>
          <w:bCs/>
          <w:highlight w:val="yellow"/>
        </w:rPr>
        <w:t>Length_Validation: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ContributionModel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employer;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setId(String 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this.id =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getFirstName()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setFirstName(String firstName)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this.firstName =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getLastName()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setLastName(String lastName)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this.lastName =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getContribution()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setContribution(String contribution)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this.contribution =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getEmployer()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setEmployer(String employer)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this.employer =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Error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boolean IsValid;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errorCode;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errorDescription;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boolean isIsValid()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setIsValid(boolean isValid)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IsValid =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getErrorCode()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errorCode;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setErrorCode(String errorCode)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this.errorCode = errorCode;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getErrorDescription()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errorDescription;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setErrorDescription(String errorDescription)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this.errorDescription = errorDescription;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lambdaPkg;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com.amazonaws.services.lambda.runtime.Context;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com.amazonaws.services.lambda.runtime.RequestHandler;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models.ContributionModel;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models.Error;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LengthValidation implements RequestHandler&lt;ContributionModel, Error&gt;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Error handleRequest(ContributionModel contributionModel, Context context)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 error = new Error();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if (contributionModel.getFirstName().length() &gt; 10) {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error.setIsValid(false);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error.setErrorCode("Length error");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error.setErrorDescription("Length of Firstname is invalid");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 else {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error.setIsValid(true);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System.out.println("output = " + error.isIsValid());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  <w:b/>
          <w:bCs/>
          <w:highlight w:val="yellow"/>
        </w:rPr>
        <w:t>Format Validation: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ContributionModel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employer;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setId(String 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this.id =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getFirstName()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return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setFirstName(String firstName)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this.firstName =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getLastName()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setLastName(String lastName)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this.lastName =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getContribution()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setContribution(String contribution)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this.contribution =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getEmployer()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setEmployer(String employer)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this.employer =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Error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boolean IsValid;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errorCode;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errorDescription;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boolean isIsValid()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setIsValid(boolean isValid)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IsValid =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getErrorCode()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errorCode;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setErrorCode(String errorCode)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this.errorCode = errorCode;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getErrorDescription()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errorDescription;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setErrorDescription(String errorDescription)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this.errorDescription = errorDescription;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lambdaPkg;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java.util.regex.Pattern;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com.amazonaws.services.lambda.runtime.Context;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com.amazonaws.services.lambda.runtime.RequestHandler;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models.ContributionModel;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models.Error;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FormatValidation implements RequestHandler&lt;ContributionModel, Error&gt;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Error handleRequest(ContributionModel contributionModel, Context context)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 error = new Error();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if (!Pattern.matches("[a-zA-Z]+", contributionModel.getFirstName())) {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error.setIsValid(false);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error.setErrorCode("Format error");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error.setErrorDescription("Format of Firstname is invalid");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 else {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error.setIsValid(true);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System.out.println("output = " + error.isIsValid());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lambdaPkg;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java.util.regex.Pattern;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MainClass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static void main(String[] args)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boolean isValid;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if(!Pattern.matches("[a-zA-Z]+", "sacacw23423")) {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isValid = false;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} else {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isValid = true;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}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System.out.println(isValid); 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  <w:b/>
          <w:bCs/>
          <w:highlight w:val="yellow"/>
        </w:rPr>
        <w:t>Aggregation: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ContributionModel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Error error;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setId(String 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this.id = 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getFirstName()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setFirstName(String firstName)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this.firstName = firstName;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getLastName()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setLastName(String lastName)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this.lastName = lastName;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getContribution()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setContribution(String contribution)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this.contribution = contribution;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getEmployer()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setEmployer(String employer)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this.employer = employer;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Error getError()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setError(Error error)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this.error = error;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java.util.List;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AggregationResponseModel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boolean isValid;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private List&lt;ContributionModel&gt; contributionModelList;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boolean isValid()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setValid(boolean isValid)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this.isValid =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List&lt;ContributionModel&gt; getContributionModelList()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contributionModelList;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setContributionModelList(List&lt;ContributionModel&gt; contributionModelList)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this.contributionModelList = contributionModelList;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models;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Error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boolean IsValid;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errorCode;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private String errorDescription;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boolean isIsValid()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setIsValid(boolean isValid)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IsValid =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getErrorCode()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errorCode;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setErrorCode(String errorCode)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this.errorCode = errorCode;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String getErrorDescription()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errorDescription;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void setErrorDescription(String errorDescription)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this.errorDescription = errorDescription;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lambdaPkg;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java.util.List;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com.amazonaws.services.lambda.runtime.Context;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com.amazonaws.services.lambda.runtime.RequestHandler;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models.ContributionModel;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AggregationValidation implements RequestHandler&lt;List&lt;ContributionModel&gt;, Boolean&gt;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Boolean handleRequest(List&lt;ContributionModel&gt; contributionModelList, Context context)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boolean isValid = true;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for(ContributionModel contriLoop : contributionModelList) {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if(!contriLoop.getError().isIsValid()) {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isValid = false;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break;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System.out.println("output = " + isValid);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  <w:b/>
          <w:bCs/>
          <w:highlight w:val="yellow"/>
        </w:rPr>
        <w:t>Process Valid: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lambdaPkg;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com.amazonaws.services.lambda.runtime.Context;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com.amazonaws.services.lambda.runtime.RequestHandler;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ProcessValidRequest implements RequestHandler&lt;Object, Boolean&gt;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Boolean handleRequest(Object contributionModel, Context context)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boolean isValid = true;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System.out.println("Process Valid request");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System.out.println(contributionModel.toString());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System.out.println("output = " + isValid);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  <w:b/>
          <w:bCs/>
          <w:highlight w:val="yellow"/>
        </w:rPr>
        <w:t>Process INValid: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package lambdaPkg;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com.amazonaws.services.lambda.runtime.Context;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import com.amazonaws.services.lambda.runtime.RequestHandler;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class ProcessInvalidRequest implements RequestHandler&lt;Object, Boolean&gt; {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public Boolean handleRequest(Object contributionModel, Context context) {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boolean isValid = false;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System.out.println("Process Invalid request");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System.out.println(contributionModel.toString());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System.out.println("output = " + isValid);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return isValid;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}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  <w:b/>
          <w:bCs/>
          <w:highlight w:val="yellow"/>
        </w:rPr>
        <w:t>POM.xml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&lt;project xmlns="http://maven.apache.org/POM/4.0.0" xmlns:xsi="http://www.w3.org/2001/XMLSchema-instance" xsi:schemaLocation="http://maven.apache.org/POM/4.0.0 </w:t>
      </w:r>
      <w:hyperlink r:id="rId5" w:history="1">
        <w:r w:rsidRPr="0073740B">
          <w:rPr>
            <w:rFonts w:ascii="Calibri" w:eastAsia="Times New Roman" w:hAnsi="Calibri" w:cs="Calibri"/>
            <w:color w:val="0000FF"/>
            <w:u w:val="single"/>
          </w:rPr>
          <w:t>http://maven.apache.org/xsd/maven-4.0.0.xsd</w:t>
        </w:r>
      </w:hyperlink>
      <w:r w:rsidRPr="0073740B">
        <w:rPr>
          <w:rFonts w:ascii="Calibri" w:eastAsia="Times New Roman" w:hAnsi="Calibri" w:cs="Calibri"/>
        </w:rPr>
        <w:t>"&gt;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&lt;modelVersion&gt;4.0.0&lt;/modelVersion&gt;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&lt;groupId&gt;com.fil&lt;/groupId&gt;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&lt;artifactId&gt;AggregationLambda&lt;/artifactId&gt;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&lt;version&gt;0.0.1-SNAPSHOT&lt;/version&gt;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&lt;name&gt;AggregationLambda&lt;/name&gt;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&lt;description&gt;AggregationLambda&lt;/description&gt;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&lt;properties&gt;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&lt;java.version&gt;1.8&lt;/java.version&gt;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&lt;aws-lambda-java-core.version&gt;1.2.0&lt;/aws-lambda-java-core.version&gt;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&lt;aws-lambda-java-events.version&gt;2.2.2&lt;/aws-lambda-java-events.version&gt;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&lt;aws-java-sdk-dynamodb.version&gt;1.11.428&lt;/aws-java-sdk-dynamodb.version&gt;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&lt;aws-java-sdk-lambda.version&gt;1.11.428&lt;/aws-java-sdk-lambda.version&gt;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&lt;aws-java-sdk-sqs.version&gt;1.11.428&lt;/aws-java-sdk-sqs.version&gt;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&lt;aws-java-sdk-xray.version&gt;1.11.428&lt;/aws-java-sdk-xray.version&gt;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&lt;aws-java-sdk-kms.version&gt;1.11.428&lt;/aws-java-sdk-kms.version&gt;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      &lt;aws-servlet-java-container-version&gt;1.1&lt;/aws-servlet-java-container-version&gt;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&lt;aws-lambda-java-log4j2.version&gt;1.1.0&lt;/aws-lambda-java-log4j2.version&gt;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&lt;log4j.version&gt;2.8.2&lt;/log4j.version&gt;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&lt;junit.version&gt;4.12&lt;/junit.version&gt;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&lt;jackson-core.version&gt;2.9.7&lt;/jackson-core.version&gt;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&lt;mockito.version&gt;1.10.19&lt;/mockito.version&gt;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&lt;powermock.version&gt;1.6.4&lt;/powermock.version&gt;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&lt;dependency-check-maven.version&gt;2.1.0&lt;/dependency-check-maven.version&gt;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&lt;maven-shade-plugin.version&gt;3.2.0&lt;/maven-shade-plugin.version&gt;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&lt;maven-compiler-plugin.version&gt;3.8.0&lt;/maven-compiler-plugin.version&gt;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&lt;/properties&gt;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&lt;dependencies&gt;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&lt;dependency&gt;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&lt;groupId&gt;com.amazonaws&lt;/groupId&gt;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&lt;artifactId&gt;aws-lambda-java-core&lt;/artifactId&gt;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&lt;version&gt;${aws-lambda-java-core.version}&lt;/version&gt;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&lt;/dependency&gt;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&lt;dependency&gt;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&lt;groupId&gt;com.amazonaws&lt;/groupId&gt;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&lt;artifactId&gt;aws-lambda-java-events&lt;/artifactId&gt;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&lt;version&gt;${aws-lambda-java-events.version}&lt;/version&gt;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&lt;/dependency&gt;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&lt;dependency&gt;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&lt;groupId&gt;org.apache.logging.log4j&lt;/groupId&gt;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&lt;artifactId&gt;log4j-core&lt;/artifactId&gt;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&lt;version&gt;${log4j.version}&lt;/version&gt;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&lt;/dependency&gt;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&lt;dependency&gt;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&lt;groupId&gt;org.apache.logging.log4j&lt;/groupId&gt;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&lt;artifactId&gt;log4j-api&lt;/artifactId&gt;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&lt;version&gt;${log4j.version}&lt;/version&gt;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&lt;/dependency&gt;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&lt;dependency&gt;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&lt;groupId&gt;com.amazonaws&lt;/groupId&gt;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&lt;artifactId&gt;aws-lambda-java-log4j2&lt;/artifactId&gt;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&lt;version&gt;${aws-lambda-java-log4j2.version}&lt;/version&gt;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&lt;/dependency&gt;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&lt;/dependencies&gt;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&lt;build&gt;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&lt;plugins&gt;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&lt;plugin&gt;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&lt;groupId&gt;org.apache.maven.plugins&lt;/groupId&gt;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&lt;artifactId&gt;maven-compiler-plugin&lt;/artifactId&gt;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&lt;version&gt;${maven-compiler-plugin.version}&lt;/version&gt;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&lt;configuration&gt;</w:t>
      </w:r>
    </w:p>
    <w:p w:rsidR="0073740B" w:rsidRPr="0073740B" w:rsidRDefault="0073740B" w:rsidP="0073740B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&lt;source&gt;${java.version}&lt;/source&gt;</w:t>
      </w:r>
    </w:p>
    <w:p w:rsidR="0073740B" w:rsidRPr="0073740B" w:rsidRDefault="0073740B" w:rsidP="0073740B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&lt;target&gt;${java.version}&lt;/target&gt;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&lt;/configuration&gt;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&lt;/plugin&gt;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&lt;plugin&gt;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&lt;artifactId&gt;maven-surefire-plugin&lt;/artifactId&gt;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&lt;configuration&gt;</w:t>
      </w:r>
    </w:p>
    <w:p w:rsidR="0073740B" w:rsidRPr="0073740B" w:rsidRDefault="0073740B" w:rsidP="0073740B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&lt;useSystemClassLoader&gt;false&lt;/useSystemClassLoader&gt;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&lt;/configuration&gt;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&lt;/plugin&gt;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&lt;plugin&gt;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&lt;groupId&gt;org.apache.maven.plugins&lt;/groupId&gt;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&lt;artifactId&gt;maven-shade-plugin&lt;/artifactId&gt;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&lt;version&gt;${maven-shade-plugin.version}&lt;/version&gt;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&lt;executions&gt;</w:t>
      </w:r>
    </w:p>
    <w:p w:rsidR="0073740B" w:rsidRPr="0073740B" w:rsidRDefault="0073740B" w:rsidP="0073740B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&lt;execution&gt;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&lt;phase&gt;package&lt;/phase&gt;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&lt;goals&gt;</w:t>
      </w:r>
    </w:p>
    <w:p w:rsidR="0073740B" w:rsidRPr="0073740B" w:rsidRDefault="0073740B" w:rsidP="0073740B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&lt;goal&gt;shade&lt;/goal&gt;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&lt;/goals&gt;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&lt;configuration&gt;</w:t>
      </w:r>
    </w:p>
    <w:p w:rsidR="0073740B" w:rsidRPr="0073740B" w:rsidRDefault="0073740B" w:rsidP="0073740B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&lt;transformers&gt;</w:t>
      </w:r>
    </w:p>
    <w:p w:rsidR="0073740B" w:rsidRPr="0073740B" w:rsidRDefault="0073740B" w:rsidP="0073740B">
      <w:pPr>
        <w:spacing w:after="0" w:line="240" w:lineRule="auto"/>
        <w:ind w:left="43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&lt;transformer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implementation="com.github.edwgiz.mavenShadePlugin.log4j2CacheTransformer.PluginsCacheFileTransformer"&gt;</w:t>
      </w:r>
    </w:p>
    <w:p w:rsidR="0073740B" w:rsidRPr="0073740B" w:rsidRDefault="0073740B" w:rsidP="0073740B">
      <w:pPr>
        <w:spacing w:after="0" w:line="240" w:lineRule="auto"/>
        <w:ind w:left="43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&lt;/transformer&gt;</w:t>
      </w:r>
    </w:p>
    <w:p w:rsidR="0073740B" w:rsidRPr="0073740B" w:rsidRDefault="0073740B" w:rsidP="0073740B">
      <w:pPr>
        <w:spacing w:after="0" w:line="240" w:lineRule="auto"/>
        <w:ind w:left="43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&lt;transformer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implementation="org.apache.maven.plugins.shade.resource.PluginXmlResourceTransformer" /&gt;</w:t>
      </w:r>
    </w:p>
    <w:p w:rsidR="0073740B" w:rsidRPr="0073740B" w:rsidRDefault="0073740B" w:rsidP="0073740B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&lt;/transformers&gt;</w:t>
      </w:r>
    </w:p>
    <w:p w:rsidR="0073740B" w:rsidRPr="0073740B" w:rsidRDefault="0073740B" w:rsidP="0073740B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&lt;filters&gt;</w:t>
      </w:r>
    </w:p>
    <w:p w:rsidR="0073740B" w:rsidRPr="0073740B" w:rsidRDefault="0073740B" w:rsidP="0073740B">
      <w:pPr>
        <w:spacing w:after="0" w:line="240" w:lineRule="auto"/>
        <w:ind w:left="43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&lt;filter&gt;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&lt;artifact&gt;log4j:log4j&lt;/artifact&gt;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&lt;includes&gt;</w:t>
      </w:r>
    </w:p>
    <w:p w:rsidR="0073740B" w:rsidRPr="0073740B" w:rsidRDefault="0073740B" w:rsidP="0073740B">
      <w:pPr>
        <w:spacing w:after="0" w:line="240" w:lineRule="auto"/>
        <w:ind w:left="54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&lt;include&gt;**&lt;/include&gt;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&lt;/includes&gt;</w:t>
      </w:r>
    </w:p>
    <w:p w:rsidR="0073740B" w:rsidRPr="0073740B" w:rsidRDefault="0073740B" w:rsidP="0073740B">
      <w:pPr>
        <w:spacing w:after="0" w:line="240" w:lineRule="auto"/>
        <w:ind w:left="43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&lt;/filter&gt;</w:t>
      </w:r>
    </w:p>
    <w:p w:rsidR="0073740B" w:rsidRPr="0073740B" w:rsidRDefault="0073740B" w:rsidP="0073740B">
      <w:pPr>
        <w:spacing w:after="0" w:line="240" w:lineRule="auto"/>
        <w:ind w:left="43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&lt;filter&gt;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&lt;artifact&gt;commons-logging:commons-logging&lt;/artifact&gt;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&lt;includes&gt;</w:t>
      </w:r>
    </w:p>
    <w:p w:rsidR="0073740B" w:rsidRPr="0073740B" w:rsidRDefault="0073740B" w:rsidP="0073740B">
      <w:pPr>
        <w:spacing w:after="0" w:line="240" w:lineRule="auto"/>
        <w:ind w:left="54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&lt;include&gt;**&lt;/include&gt;</w:t>
      </w:r>
    </w:p>
    <w:p w:rsidR="0073740B" w:rsidRPr="0073740B" w:rsidRDefault="0073740B" w:rsidP="0073740B">
      <w:pPr>
        <w:spacing w:after="0" w:line="240" w:lineRule="auto"/>
        <w:ind w:left="48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&lt;/includes&gt;</w:t>
      </w:r>
    </w:p>
    <w:p w:rsidR="0073740B" w:rsidRPr="0073740B" w:rsidRDefault="0073740B" w:rsidP="0073740B">
      <w:pPr>
        <w:spacing w:after="0" w:line="240" w:lineRule="auto"/>
        <w:ind w:left="43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&lt;/filter&gt;</w:t>
      </w:r>
    </w:p>
    <w:p w:rsidR="0073740B" w:rsidRPr="0073740B" w:rsidRDefault="0073740B" w:rsidP="0073740B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&lt;/filters&gt;</w:t>
      </w:r>
    </w:p>
    <w:p w:rsidR="0073740B" w:rsidRPr="0073740B" w:rsidRDefault="0073740B" w:rsidP="0073740B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&lt;createDependencyReducedPom&gt;false&lt;/createDependencyReducedPom&gt;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&lt;/configuration&gt;</w:t>
      </w:r>
    </w:p>
    <w:p w:rsidR="0073740B" w:rsidRPr="0073740B" w:rsidRDefault="0073740B" w:rsidP="0073740B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lastRenderedPageBreak/>
        <w:t>&lt;/execution&gt;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&lt;/executions&gt;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&lt;dependencies&gt;</w:t>
      </w:r>
    </w:p>
    <w:p w:rsidR="0073740B" w:rsidRPr="0073740B" w:rsidRDefault="0073740B" w:rsidP="0073740B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&lt;dependency&gt;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&lt;groupId&gt;com.github.edwgiz&lt;/groupId&gt;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&lt;artifactId&gt;maven-shade-plugin.log4j2-cachefile-transformer&lt;/artifactId&gt;</w:t>
      </w:r>
    </w:p>
    <w:p w:rsidR="0073740B" w:rsidRPr="0073740B" w:rsidRDefault="0073740B" w:rsidP="0073740B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&lt;version&gt;2.8.1&lt;/version&gt;</w:t>
      </w:r>
    </w:p>
    <w:p w:rsidR="0073740B" w:rsidRPr="0073740B" w:rsidRDefault="0073740B" w:rsidP="0073740B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&lt;/dependency&gt;</w:t>
      </w:r>
    </w:p>
    <w:p w:rsidR="0073740B" w:rsidRPr="0073740B" w:rsidRDefault="0073740B" w:rsidP="0073740B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&lt;/dependencies&gt;</w:t>
      </w:r>
    </w:p>
    <w:p w:rsidR="0073740B" w:rsidRPr="0073740B" w:rsidRDefault="0073740B" w:rsidP="0073740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&lt;/plugin&gt;</w:t>
      </w:r>
    </w:p>
    <w:p w:rsidR="0073740B" w:rsidRPr="0073740B" w:rsidRDefault="0073740B" w:rsidP="0073740B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&lt;/plugins&gt;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&lt;/build&gt;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 xml:space="preserve">  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&lt;/project&gt;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73740B" w:rsidRPr="0073740B" w:rsidRDefault="0073740B" w:rsidP="0073740B">
      <w:pPr>
        <w:spacing w:after="0" w:line="240" w:lineRule="auto"/>
        <w:rPr>
          <w:rFonts w:ascii="Calibri" w:eastAsia="Times New Roman" w:hAnsi="Calibri" w:cs="Calibri"/>
        </w:rPr>
      </w:pPr>
      <w:r w:rsidRPr="0073740B">
        <w:rPr>
          <w:rFonts w:ascii="Calibri" w:eastAsia="Times New Roman" w:hAnsi="Calibri" w:cs="Calibri"/>
        </w:rPr>
        <w:t> </w:t>
      </w:r>
    </w:p>
    <w:p w:rsidR="00F16E2C" w:rsidRDefault="0073740B">
      <w:bookmarkStart w:id="0" w:name="_GoBack"/>
      <w:bookmarkEnd w:id="0"/>
    </w:p>
    <w:sectPr w:rsidR="00F1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0B"/>
    <w:rsid w:val="005306D3"/>
    <w:rsid w:val="005E4856"/>
    <w:rsid w:val="0073740B"/>
    <w:rsid w:val="00783700"/>
    <w:rsid w:val="00B0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40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4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ven.apache.org/xsd/maven-4.0.0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CFF1E0F4</Template>
  <TotalTime>0</TotalTime>
  <Pages>16</Pages>
  <Words>2319</Words>
  <Characters>13219</Characters>
  <Application>Microsoft Office Word</Application>
  <DocSecurity>0</DocSecurity>
  <Lines>110</Lines>
  <Paragraphs>31</Paragraphs>
  <ScaleCrop>false</ScaleCrop>
  <Company>FIL Limited</Company>
  <LinksUpToDate>false</LinksUpToDate>
  <CharactersWithSpaces>15507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 Bansal</dc:creator>
  <cp:lastModifiedBy>Aman Kumar Bansal</cp:lastModifiedBy>
  <cp:revision>1</cp:revision>
  <dcterms:created xsi:type="dcterms:W3CDTF">2018-12-18T09:23:00Z</dcterms:created>
  <dcterms:modified xsi:type="dcterms:W3CDTF">2018-12-18T09:23:00Z</dcterms:modified>
</cp:coreProperties>
</file>